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W w:w="48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Contact information table"/>
      </w:tblPr>
      <w:tblGrid>
        <w:gridCol w:w="5039"/>
        <w:gridCol w:w="3511"/>
      </w:tblGrid>
      <w:tr w:rsidR="003A5E7F" w14:paraId="54B2B364" w14:textId="77777777" w:rsidTr="003A5E7F">
        <w:trPr>
          <w:trHeight w:val="720"/>
          <w:tblHeader/>
        </w:trPr>
        <w:tc>
          <w:tcPr>
            <w:tcW w:w="5039" w:type="dxa"/>
          </w:tcPr>
          <w:sdt>
            <w:sdtPr>
              <w:alias w:val="Enter Street Address:"/>
              <w:tag w:val="Enter Street Address:"/>
              <w:id w:val="43497404"/>
              <w:placeholder>
                <w:docPart w:val="750396C1EE114E5A89B868B6DAB944BC"/>
              </w:placeholder>
              <w:temporary/>
              <w:showingPlcHdr/>
              <w15:appearance w15:val="hidden"/>
            </w:sdtPr>
            <w:sdtEndPr/>
            <w:sdtContent>
              <w:p w14:paraId="6AB1B3CF" w14:textId="77777777" w:rsidR="005E3096" w:rsidRDefault="00E44206" w:rsidP="005E3096">
                <w:pPr>
                  <w:pStyle w:val="CompanyInfo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43497431"/>
              <w:placeholder>
                <w:docPart w:val="25931D15725A4526AC4708B7699A9F9B"/>
              </w:placeholder>
              <w:temporary/>
              <w:showingPlcHdr/>
              <w15:appearance w15:val="hidden"/>
            </w:sdtPr>
            <w:sdtEndPr/>
            <w:sdtContent>
              <w:p w14:paraId="3E4BF4A6" w14:textId="77777777" w:rsidR="005E3096" w:rsidRDefault="00D444A5" w:rsidP="005E3096">
                <w:pPr>
                  <w:pStyle w:val="CompanyInfo"/>
                </w:pPr>
                <w:r>
                  <w:t>City, ST</w:t>
                </w:r>
                <w:r w:rsidR="00E44206">
                  <w:t xml:space="preserve"> ZIP Code</w:t>
                </w:r>
              </w:p>
            </w:sdtContent>
          </w:sdt>
          <w:sdt>
            <w:sdtPr>
              <w:alias w:val="Enter Phone:"/>
              <w:tag w:val="Enter Phone:"/>
              <w:id w:val="43497458"/>
              <w:placeholder>
                <w:docPart w:val="21DE324933A3420CAAF665EA0338A3F9"/>
              </w:placeholder>
              <w:temporary/>
              <w:showingPlcHdr/>
              <w15:appearance w15:val="hidden"/>
            </w:sdtPr>
            <w:sdtEndPr/>
            <w:sdtContent>
              <w:p w14:paraId="02F56617" w14:textId="77777777" w:rsidR="005E3096" w:rsidRDefault="0088324E" w:rsidP="005E3096">
                <w:pPr>
                  <w:pStyle w:val="CompanyInfo"/>
                </w:pPr>
                <w:r>
                  <w:t>P</w:t>
                </w:r>
                <w:r w:rsidR="00E44206">
                  <w:t>hone</w:t>
                </w:r>
              </w:p>
            </w:sdtContent>
          </w:sdt>
          <w:sdt>
            <w:sdtPr>
              <w:alias w:val="Enter Fax:"/>
              <w:tag w:val="Enter Fax:"/>
              <w:id w:val="43497485"/>
              <w:placeholder>
                <w:docPart w:val="93F80E39CA334B409B870070033F3562"/>
              </w:placeholder>
              <w:temporary/>
              <w:showingPlcHdr/>
              <w15:appearance w15:val="hidden"/>
            </w:sdtPr>
            <w:sdtEndPr/>
            <w:sdtContent>
              <w:p w14:paraId="1B5A3568" w14:textId="77777777" w:rsidR="005E3096" w:rsidRDefault="0088324E" w:rsidP="005E3096">
                <w:pPr>
                  <w:pStyle w:val="CompanyInfo"/>
                </w:pPr>
                <w:r>
                  <w:t>F</w:t>
                </w:r>
                <w:r w:rsidR="00E44206">
                  <w:t>ax</w:t>
                </w:r>
              </w:p>
            </w:sdtContent>
          </w:sdt>
          <w:sdt>
            <w:sdtPr>
              <w:alias w:val="Enter Website:"/>
              <w:tag w:val="Enter Website:"/>
              <w:id w:val="43497512"/>
              <w:placeholder>
                <w:docPart w:val="D3CAA303E98345A8A42A45F7C56917EB"/>
              </w:placeholder>
              <w:temporary/>
              <w:showingPlcHdr/>
              <w15:appearance w15:val="hidden"/>
            </w:sdtPr>
            <w:sdtEndPr/>
            <w:sdtContent>
              <w:p w14:paraId="6EBFA156" w14:textId="77777777" w:rsidR="005E3096" w:rsidRDefault="0088324E" w:rsidP="0088324E">
                <w:pPr>
                  <w:pStyle w:val="CompanyInfo"/>
                </w:pPr>
                <w:r>
                  <w:t>W</w:t>
                </w:r>
                <w:r w:rsidR="00E44206">
                  <w:t>ebsite</w:t>
                </w:r>
              </w:p>
            </w:sdtContent>
          </w:sdt>
        </w:tc>
        <w:tc>
          <w:tcPr>
            <w:tcW w:w="3511" w:type="dxa"/>
            <w:shd w:val="clear" w:color="auto" w:fill="595959" w:themeFill="text1" w:themeFillTint="A6"/>
            <w:vAlign w:val="center"/>
          </w:tcPr>
          <w:p w14:paraId="489D46D2" w14:textId="70B58C13" w:rsidR="005E3096" w:rsidRPr="00201252" w:rsidRDefault="003A5E7F" w:rsidP="00E44206">
            <w:pPr>
              <w:pStyle w:val="CompanyNam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EB0FC8" wp14:editId="577AFB1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17780</wp:posOffset>
                  </wp:positionV>
                  <wp:extent cx="1821815" cy="558800"/>
                  <wp:effectExtent l="0" t="0" r="698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98D9A5" w14:textId="4323395C" w:rsidR="005E3096" w:rsidRPr="003A5E7F" w:rsidRDefault="003A5E7F" w:rsidP="003A5E7F">
      <w:pPr>
        <w:pStyle w:val="Title"/>
        <w:ind w:left="720" w:firstLine="720"/>
        <w:jc w:val="center"/>
        <w:rPr>
          <w:sz w:val="24"/>
          <w:szCs w:val="24"/>
        </w:rPr>
      </w:pPr>
      <w:r w:rsidRPr="003A5E7F">
        <w:rPr>
          <w:sz w:val="36"/>
          <w:szCs w:val="24"/>
        </w:rPr>
        <w:t>EXAMPLE</w:t>
      </w:r>
      <w:r>
        <w:rPr>
          <w:sz w:val="36"/>
          <w:szCs w:val="24"/>
        </w:rPr>
        <w:t xml:space="preserve"> FORM</w:t>
      </w:r>
      <w:bookmarkStart w:id="0" w:name="_GoBack"/>
      <w:bookmarkEnd w:id="0"/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00" w:firstRow="0" w:lastRow="0" w:firstColumn="0" w:lastColumn="0" w:noHBand="0" w:noVBand="0"/>
        <w:tblDescription w:val="Fax information field"/>
      </w:tblPr>
      <w:tblGrid>
        <w:gridCol w:w="1083"/>
        <w:gridCol w:w="3648"/>
        <w:gridCol w:w="1045"/>
        <w:gridCol w:w="2979"/>
      </w:tblGrid>
      <w:tr w:rsidR="005E3096" w14:paraId="0EC00137" w14:textId="77777777" w:rsidTr="00D42611">
        <w:trPr>
          <w:tblHeader/>
        </w:trPr>
        <w:sdt>
          <w:sdtPr>
            <w:alias w:val="To Heading:"/>
            <w:tag w:val="To Heading:"/>
            <w:id w:val="-1136248809"/>
            <w:placeholder>
              <w:docPart w:val="54436F24C5294A67A2615AEF4E2D43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10E27260" w14:textId="77777777" w:rsidR="005E3096" w:rsidRPr="00E44206" w:rsidRDefault="00E51BD1" w:rsidP="00E51BD1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43497539"/>
            <w:placeholder>
              <w:docPart w:val="3C48ACCB2E9744AA87E39071C4DACEA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A4A81C6" w14:textId="77777777" w:rsidR="005E3096" w:rsidRDefault="00E44206" w:rsidP="00B626D9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1253083533"/>
            <w:placeholder>
              <w:docPart w:val="9096C2D4F5CC4C4BABEB00A0AFF82F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77616BE8" w14:textId="77777777" w:rsidR="005E3096" w:rsidRPr="0049630C" w:rsidRDefault="00C847C4" w:rsidP="00C847C4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sdt>
          <w:sdtPr>
            <w:alias w:val="Enter Your Name:"/>
            <w:tag w:val="Enter Your Name:"/>
            <w:id w:val="43497647"/>
            <w:placeholder>
              <w:docPart w:val="CB9AF47CF7BD4839AB2F90FFF4D15F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6F75A175" w14:textId="77777777" w:rsidR="005E3096" w:rsidRDefault="00E44206" w:rsidP="00B626D9">
                <w:r>
                  <w:t>Your Name</w:t>
                </w:r>
              </w:p>
            </w:tc>
          </w:sdtContent>
        </w:sdt>
      </w:tr>
      <w:tr w:rsidR="005E3096" w14:paraId="4A8E267C" w14:textId="77777777" w:rsidTr="00D42611">
        <w:sdt>
          <w:sdtPr>
            <w:alias w:val="Fax Heading:"/>
            <w:tag w:val="Fax Heading:"/>
            <w:id w:val="150346440"/>
            <w:placeholder>
              <w:docPart w:val="5CF8246D2AD74B34A1649F2DE0B82E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76FB4A42" w14:textId="77777777" w:rsidR="005E3096" w:rsidRPr="00451346" w:rsidRDefault="00E51BD1" w:rsidP="00E51BD1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43497566"/>
            <w:placeholder>
              <w:docPart w:val="8C308B5959B0489E87C45A2E8A98BF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215CB76C" w14:textId="77777777" w:rsidR="005E3096" w:rsidRDefault="0088324E" w:rsidP="00B626D9">
                <w:r>
                  <w:t>Fax N</w:t>
                </w:r>
                <w:r w:rsidR="00E44206">
                  <w:t>umber</w:t>
                </w:r>
              </w:p>
            </w:tc>
          </w:sdtContent>
        </w:sdt>
        <w:sdt>
          <w:sdtPr>
            <w:alias w:val="Pages Heading:"/>
            <w:tag w:val="Pages Heading:"/>
            <w:id w:val="-533646206"/>
            <w:placeholder>
              <w:docPart w:val="B9025868025840768694BF7A801178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7CF55E02" w14:textId="77777777" w:rsidR="005E3096" w:rsidRPr="00451346" w:rsidRDefault="00336AF4" w:rsidP="00336AF4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43497701"/>
            <w:placeholder>
              <w:docPart w:val="5AF09A5665C44AAF91D0A2BF0B5885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6C246045" w14:textId="77777777" w:rsidR="005E3096" w:rsidRDefault="0088324E" w:rsidP="00B626D9">
                <w:r>
                  <w:t>N</w:t>
                </w:r>
                <w:r w:rsidR="00E44206">
                  <w:t>umber of pages</w:t>
                </w:r>
              </w:p>
            </w:tc>
          </w:sdtContent>
        </w:sdt>
      </w:tr>
      <w:tr w:rsidR="005E3096" w14:paraId="16AAF815" w14:textId="77777777" w:rsidTr="00D42611">
        <w:sdt>
          <w:sdtPr>
            <w:alias w:val="Phone Heading:"/>
            <w:tag w:val="Phone Heading:"/>
            <w:id w:val="-866061582"/>
            <w:placeholder>
              <w:docPart w:val="B95FB330D555472DAF9D28A1FCCB54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4A6740C8" w14:textId="77777777" w:rsidR="005E3096" w:rsidRPr="00451346" w:rsidRDefault="00E51BD1" w:rsidP="00E51BD1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43497593"/>
            <w:placeholder>
              <w:docPart w:val="694ED9F639D84535B30B7BD3059CD9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762D1B69" w14:textId="77777777" w:rsidR="005E3096" w:rsidRDefault="0088324E" w:rsidP="0088324E">
                <w:r>
                  <w:t>Phone N</w:t>
                </w:r>
                <w:r w:rsidR="00E44206">
                  <w:t>umber</w:t>
                </w:r>
              </w:p>
            </w:tc>
          </w:sdtContent>
        </w:sdt>
        <w:sdt>
          <w:sdtPr>
            <w:alias w:val="Date Heading:"/>
            <w:tag w:val="Date Heading:"/>
            <w:id w:val="-1889412129"/>
            <w:placeholder>
              <w:docPart w:val="0C3DD7A18D3C49FEA27F9FF7DD48B2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3B81746B" w14:textId="77777777" w:rsidR="005E3096" w:rsidRPr="00451346" w:rsidRDefault="00336AF4" w:rsidP="00336AF4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-713189289"/>
            <w:placeholder>
              <w:docPart w:val="26CEFB24326F483CA9CC0EB925E024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705C0EA6" w14:textId="77777777" w:rsidR="005E3096" w:rsidRDefault="00E51BD1" w:rsidP="00E51BD1">
                <w:r>
                  <w:t>Date</w:t>
                </w:r>
              </w:p>
            </w:tc>
          </w:sdtContent>
        </w:sdt>
      </w:tr>
      <w:tr w:rsidR="005E3096" w14:paraId="65692064" w14:textId="77777777" w:rsidTr="00D42611">
        <w:sdt>
          <w:sdtPr>
            <w:alias w:val="Re Heading:"/>
            <w:tag w:val="Re Heading:"/>
            <w:id w:val="1674296458"/>
            <w:placeholder>
              <w:docPart w:val="3142446BD6A542F184D1FA3A3B3A10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37FC082F" w14:textId="77777777" w:rsidR="005E3096" w:rsidRPr="00451346" w:rsidRDefault="00E51BD1" w:rsidP="00E51BD1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43497620"/>
            <w:placeholder>
              <w:docPart w:val="376AB0CC3D534231BA282B8FDA5E7B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AD2C2A6" w14:textId="77777777" w:rsidR="005E3096" w:rsidRDefault="00E44206" w:rsidP="00B626D9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924842893"/>
            <w:placeholder>
              <w:docPart w:val="5721993DEEC24A8EACF70BA3C94342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62823065" w14:textId="77777777" w:rsidR="005E3096" w:rsidRPr="00451346" w:rsidRDefault="00336AF4" w:rsidP="00336AF4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7878795" w14:textId="77777777" w:rsidR="005E3096" w:rsidRDefault="00193E57" w:rsidP="00DE5F8F">
            <w:sdt>
              <w:sdtPr>
                <w:alias w:val="Enter cc Name:"/>
                <w:tag w:val="Enter cc Name:"/>
                <w:id w:val="43497757"/>
                <w:placeholder>
                  <w:docPart w:val="14AD4B303144495EBB27D4EE1609805F"/>
                </w:placeholder>
                <w:temporary/>
                <w:showingPlcHdr/>
                <w15:appearance w15:val="hidden"/>
              </w:sdtPr>
              <w:sdtEndPr/>
              <w:sdtContent>
                <w:r w:rsidR="00E44206"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Fax information field"/>
      </w:tblPr>
      <w:tblGrid>
        <w:gridCol w:w="1262"/>
        <w:gridCol w:w="1666"/>
        <w:gridCol w:w="2244"/>
        <w:gridCol w:w="1758"/>
        <w:gridCol w:w="1825"/>
      </w:tblGrid>
      <w:tr w:rsidR="00B47C4B" w14:paraId="17A4E5CE" w14:textId="77777777" w:rsidTr="00074D3C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0D0C7E30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Urgent:"/>
                <w:tag w:val="Urgent:"/>
                <w:id w:val="1098679523"/>
                <w:placeholder>
                  <w:docPart w:val="496C03ACDDE74BA79783CA46DA016B33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3351B375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 w:rsidRPr="00451346">
              <w:t xml:space="preserve"> </w:t>
            </w:r>
            <w:sdt>
              <w:sdtPr>
                <w:alias w:val="For Review:"/>
                <w:tag w:val="For Review:"/>
                <w:id w:val="-157466564"/>
                <w:placeholder>
                  <w:docPart w:val="2D57AC14DF45496E93944CCF0C68ACCE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605E55EF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Please Comment:"/>
                <w:tag w:val="Please Comment:"/>
                <w:id w:val="1472170986"/>
                <w:placeholder>
                  <w:docPart w:val="729F9E225ECB4013B961A1D605DCACDB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1E13A823" w14:textId="77777777" w:rsidR="00B47C4B" w:rsidRDefault="00371BFD" w:rsidP="00A82ACA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Please Reply:"/>
                <w:tag w:val="Please Reply:"/>
                <w:id w:val="503481844"/>
                <w:placeholder>
                  <w:docPart w:val="00C4171525F44B3BB4313F2669A19E36"/>
                </w:placeholder>
                <w:temporary/>
                <w:showingPlcHdr/>
                <w15:appearance w15:val="hidden"/>
              </w:sdtPr>
              <w:sdtEndPr/>
              <w:sdtContent>
                <w:r w:rsidR="00A82ACA"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73261948" w14:textId="77777777" w:rsidR="00B47C4B" w:rsidRDefault="00371BFD" w:rsidP="0045632C">
            <w:r>
              <w:fldChar w:fldCharType="begin"/>
            </w:r>
            <w:r w:rsidR="00B47C4B">
              <w:instrText xml:space="preserve"> MACROBUTTON CheckIt </w:instrText>
            </w:r>
            <w:r w:rsidR="00B47C4B">
              <w:sym w:font="Wingdings" w:char="F0A8"/>
            </w:r>
            <w:r>
              <w:fldChar w:fldCharType="end"/>
            </w:r>
            <w:r w:rsidR="00B47C4B">
              <w:t xml:space="preserve"> </w:t>
            </w:r>
            <w:sdt>
              <w:sdtPr>
                <w:alias w:val="Please Recycle:"/>
                <w:tag w:val="Please Recycle:"/>
                <w:id w:val="-1223907629"/>
                <w:placeholder>
                  <w:docPart w:val="05C00E1CA1B74FD8985BEE43C1AB5F39"/>
                </w:placeholder>
                <w:temporary/>
                <w:showingPlcHdr/>
                <w15:appearance w15:val="hidden"/>
              </w:sdtPr>
              <w:sdtEndPr/>
              <w:sdtContent>
                <w:r w:rsidR="0045632C">
                  <w:t>Please Recycle</w:t>
                </w:r>
              </w:sdtContent>
            </w:sdt>
          </w:p>
        </w:tc>
      </w:tr>
    </w:tbl>
    <w:sdt>
      <w:sdtPr>
        <w:alias w:val="Comments:"/>
        <w:tag w:val="Comments:"/>
        <w:id w:val="695738500"/>
        <w:placeholder>
          <w:docPart w:val="2092A01510B94A67922CFF0F37DFB4D3"/>
        </w:placeholder>
        <w:temporary/>
        <w:showingPlcHdr/>
        <w15:appearance w15:val="hidden"/>
      </w:sdtPr>
      <w:sdtEndPr/>
      <w:sdtContent>
        <w:p w14:paraId="2C10D30C" w14:textId="77777777" w:rsidR="00C72AEB" w:rsidRDefault="00C72AEB" w:rsidP="00C72AEB">
          <w:pPr>
            <w:pStyle w:val="Comments"/>
          </w:pPr>
          <w:r w:rsidRPr="00A82ACA">
            <w:t>Comments:</w:t>
          </w:r>
        </w:p>
      </w:sdtContent>
    </w:sdt>
    <w:sdt>
      <w:sdtPr>
        <w:alias w:val="Enter Message Text:"/>
        <w:tag w:val="Enter Message Text:"/>
        <w:id w:val="43497400"/>
        <w:placeholder>
          <w:docPart w:val="F2527D627A624BA19FD91980CC8AF51E"/>
        </w:placeholder>
        <w:temporary/>
        <w:showingPlcHdr/>
        <w15:appearance w15:val="hidden"/>
      </w:sdtPr>
      <w:sdtEndPr/>
      <w:sdtContent>
        <w:p w14:paraId="1C7D4A94" w14:textId="77777777" w:rsidR="00336AF4" w:rsidRPr="00C148B0" w:rsidRDefault="00336AF4" w:rsidP="00C148B0">
          <w:pPr>
            <w:pStyle w:val="BodyText"/>
          </w:pPr>
          <w:r w:rsidRPr="00C148B0">
            <w:t>To get started right away, just tap any placeholder text (such as this) and start typing to replace it with your own.</w:t>
          </w:r>
        </w:p>
        <w:p w14:paraId="0DA2D3BB" w14:textId="77777777" w:rsidR="00336AF4" w:rsidRPr="00C148B0" w:rsidRDefault="00336AF4" w:rsidP="00C148B0">
          <w:pPr>
            <w:pStyle w:val="BodyText"/>
          </w:pPr>
          <w:r w:rsidRPr="00C148B0">
            <w:t xml:space="preserve">Want to insert a picture from your files or add a shape, text box, or table? You got it! On the Insert tab of the ribbon, just click the option you need. </w:t>
          </w:r>
        </w:p>
        <w:p w14:paraId="3AA156BF" w14:textId="77777777" w:rsidR="00336AF4" w:rsidRPr="00C148B0" w:rsidRDefault="00336AF4" w:rsidP="00C148B0">
          <w:pPr>
            <w:pStyle w:val="BodyText"/>
          </w:pPr>
          <w:r w:rsidRPr="00C148B0">
            <w:t>Find even more easy-to-use tools on the Insert tab, such as to add a hyperlink or insert a comment.</w:t>
          </w:r>
        </w:p>
        <w:p w14:paraId="5A899E80" w14:textId="77777777" w:rsidR="00B43561" w:rsidRDefault="00336AF4" w:rsidP="00B43561">
          <w:pPr>
            <w:pStyle w:val="BodyText"/>
          </w:pPr>
          <w:r w:rsidRPr="00C148B0">
            <w:t>Think a document that looks this good has to be difficult to format? Think again! To easily apply any text formatting you see in this document with just a click, on the Home tab of the ribbon, check out Styles.</w:t>
          </w:r>
        </w:p>
      </w:sdtContent>
    </w:sdt>
    <w:sectPr w:rsidR="00B43561" w:rsidSect="0065130F">
      <w:footerReference w:type="even" r:id="rId12"/>
      <w:footerReference w:type="default" r:id="rId13"/>
      <w:pgSz w:w="12240" w:h="15840" w:code="1"/>
      <w:pgMar w:top="965" w:right="252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1CD72" w14:textId="77777777" w:rsidR="00193E57" w:rsidRDefault="00193E57">
      <w:r>
        <w:separator/>
      </w:r>
    </w:p>
    <w:p w14:paraId="615359F1" w14:textId="77777777" w:rsidR="00193E57" w:rsidRDefault="00193E57"/>
  </w:endnote>
  <w:endnote w:type="continuationSeparator" w:id="0">
    <w:p w14:paraId="1B3F63CB" w14:textId="77777777" w:rsidR="00193E57" w:rsidRDefault="00193E57">
      <w:r>
        <w:continuationSeparator/>
      </w:r>
    </w:p>
    <w:p w14:paraId="69E43624" w14:textId="77777777" w:rsidR="00193E57" w:rsidRDefault="00193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FD078" w14:textId="77777777" w:rsidR="00E44206" w:rsidRDefault="007F4A6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E44206">
      <w:t>0</w:t>
    </w:r>
    <w:r>
      <w:fldChar w:fldCharType="end"/>
    </w:r>
  </w:p>
  <w:p w14:paraId="4E0D5A45" w14:textId="77777777" w:rsidR="00E44206" w:rsidRDefault="00E44206"/>
  <w:p w14:paraId="714CD843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1408F" w14:textId="77777777" w:rsidR="00E44206" w:rsidRDefault="00E44206">
    <w:r>
      <w:sym w:font="Wingdings" w:char="F06C"/>
    </w:r>
    <w:r>
      <w:t xml:space="preserve">  Page </w:t>
    </w:r>
    <w:r w:rsidR="007F4A62">
      <w:fldChar w:fldCharType="begin"/>
    </w:r>
    <w:r w:rsidR="007F4A62">
      <w:instrText xml:space="preserve"> PAGE \* Arabic \* MERGEFORMAT </w:instrText>
    </w:r>
    <w:r w:rsidR="007F4A62">
      <w:fldChar w:fldCharType="separate"/>
    </w:r>
    <w:r w:rsidR="00357FB3">
      <w:rPr>
        <w:noProof/>
      </w:rPr>
      <w:t>2</w:t>
    </w:r>
    <w:r w:rsidR="007F4A6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5E851" w14:textId="77777777" w:rsidR="00193E57" w:rsidRDefault="00193E57">
      <w:r>
        <w:separator/>
      </w:r>
    </w:p>
    <w:p w14:paraId="0C2E4C16" w14:textId="77777777" w:rsidR="00193E57" w:rsidRDefault="00193E57"/>
  </w:footnote>
  <w:footnote w:type="continuationSeparator" w:id="0">
    <w:p w14:paraId="440FC751" w14:textId="77777777" w:rsidR="00193E57" w:rsidRDefault="00193E57">
      <w:r>
        <w:continuationSeparator/>
      </w:r>
    </w:p>
    <w:p w14:paraId="2C5E3862" w14:textId="77777777" w:rsidR="00193E57" w:rsidRDefault="00193E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7F"/>
    <w:rsid w:val="000058B9"/>
    <w:rsid w:val="0001248B"/>
    <w:rsid w:val="00074D3C"/>
    <w:rsid w:val="00083D98"/>
    <w:rsid w:val="00145B76"/>
    <w:rsid w:val="00193E57"/>
    <w:rsid w:val="001E09FD"/>
    <w:rsid w:val="00200E05"/>
    <w:rsid w:val="00201252"/>
    <w:rsid w:val="00251827"/>
    <w:rsid w:val="00336AF4"/>
    <w:rsid w:val="00357FB3"/>
    <w:rsid w:val="00371BFD"/>
    <w:rsid w:val="003A5E7F"/>
    <w:rsid w:val="00404D5E"/>
    <w:rsid w:val="00451E1D"/>
    <w:rsid w:val="0045632C"/>
    <w:rsid w:val="005A101B"/>
    <w:rsid w:val="005E3096"/>
    <w:rsid w:val="00637B65"/>
    <w:rsid w:val="0065130F"/>
    <w:rsid w:val="00694585"/>
    <w:rsid w:val="006D2B8E"/>
    <w:rsid w:val="0077220D"/>
    <w:rsid w:val="007D4CAF"/>
    <w:rsid w:val="007E57B1"/>
    <w:rsid w:val="007F4A62"/>
    <w:rsid w:val="008107F1"/>
    <w:rsid w:val="0086064F"/>
    <w:rsid w:val="0088324E"/>
    <w:rsid w:val="008B2B55"/>
    <w:rsid w:val="008B795A"/>
    <w:rsid w:val="008C58A2"/>
    <w:rsid w:val="00906BD3"/>
    <w:rsid w:val="00911657"/>
    <w:rsid w:val="00922C8C"/>
    <w:rsid w:val="00926038"/>
    <w:rsid w:val="009A5088"/>
    <w:rsid w:val="009B70F3"/>
    <w:rsid w:val="009C6745"/>
    <w:rsid w:val="009D4E0A"/>
    <w:rsid w:val="00A55EE2"/>
    <w:rsid w:val="00A82ACA"/>
    <w:rsid w:val="00B43561"/>
    <w:rsid w:val="00B47C4B"/>
    <w:rsid w:val="00B626D9"/>
    <w:rsid w:val="00B9578D"/>
    <w:rsid w:val="00C148B0"/>
    <w:rsid w:val="00C4066A"/>
    <w:rsid w:val="00C72AEB"/>
    <w:rsid w:val="00C847C4"/>
    <w:rsid w:val="00CB5832"/>
    <w:rsid w:val="00D42611"/>
    <w:rsid w:val="00D444A5"/>
    <w:rsid w:val="00D62DCB"/>
    <w:rsid w:val="00D8418D"/>
    <w:rsid w:val="00DE5F8F"/>
    <w:rsid w:val="00E44206"/>
    <w:rsid w:val="00E51BD1"/>
    <w:rsid w:val="00E523FD"/>
    <w:rsid w:val="00E740CB"/>
    <w:rsid w:val="00E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B71AF8"/>
  <w15:docId w15:val="{0E4F1354-B5A4-4CC3-BA84-FAD53BAD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4" w:unhideWhenUsed="1"/>
    <w:lsdException w:name="heading 3" w:semiHidden="1" w:uiPriority="4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101B"/>
  </w:style>
  <w:style w:type="paragraph" w:styleId="Heading1">
    <w:name w:val="heading 1"/>
    <w:basedOn w:val="Normal"/>
    <w:link w:val="Heading1Char"/>
    <w:uiPriority w:val="4"/>
    <w:qFormat/>
    <w:rsid w:val="00D42611"/>
    <w:pPr>
      <w:outlineLvl w:val="0"/>
    </w:pPr>
    <w:rPr>
      <w:rFonts w:asciiTheme="majorHAnsi" w:hAnsiTheme="majorHAnsi"/>
      <w:b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B435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B435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B435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B435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B435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B435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7"/>
    <w:unhideWhenUsed/>
    <w:qFormat/>
    <w:rsid w:val="00C148B0"/>
    <w:pPr>
      <w:spacing w:after="220" w:line="180" w:lineRule="atLeast"/>
      <w:ind w:left="720"/>
      <w:jc w:val="both"/>
    </w:pPr>
  </w:style>
  <w:style w:type="paragraph" w:customStyle="1" w:styleId="CompanyName">
    <w:name w:val="Company Name"/>
    <w:basedOn w:val="Normal"/>
    <w:uiPriority w:val="2"/>
    <w:unhideWhenUsed/>
    <w:qFormat/>
    <w:rsid w:val="00B626D9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B626D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26D9"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926038"/>
    <w:rPr>
      <w:color w:val="595959" w:themeColor="text1" w:themeTint="A6"/>
    </w:rPr>
  </w:style>
  <w:style w:type="paragraph" w:customStyle="1" w:styleId="CompanyInfo">
    <w:name w:val="Company Info"/>
    <w:basedOn w:val="Normal"/>
    <w:uiPriority w:val="1"/>
    <w:unhideWhenUsed/>
    <w:qFormat/>
    <w:rsid w:val="00EF3FE9"/>
    <w:pPr>
      <w:keepLines/>
      <w:spacing w:line="200" w:lineRule="atLeast"/>
    </w:pPr>
    <w:rPr>
      <w:spacing w:val="-2"/>
    </w:rPr>
  </w:style>
  <w:style w:type="character" w:customStyle="1" w:styleId="Heading1Char">
    <w:name w:val="Heading 1 Char"/>
    <w:basedOn w:val="DefaultParagraphFont"/>
    <w:link w:val="Heading1"/>
    <w:uiPriority w:val="4"/>
    <w:rsid w:val="00D42611"/>
    <w:rPr>
      <w:rFonts w:asciiTheme="majorHAnsi" w:hAnsiTheme="majorHAnsi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E44206"/>
    <w:pPr>
      <w:spacing w:before="400" w:after="120"/>
    </w:pPr>
    <w:rPr>
      <w:rFonts w:asciiTheme="majorHAnsi" w:hAnsiTheme="majorHAnsi"/>
      <w:b/>
      <w:sz w:val="108"/>
    </w:rPr>
  </w:style>
  <w:style w:type="character" w:customStyle="1" w:styleId="BodyTextChar">
    <w:name w:val="Body Text Char"/>
    <w:basedOn w:val="DefaultParagraphFont"/>
    <w:link w:val="BodyText"/>
    <w:uiPriority w:val="7"/>
    <w:rsid w:val="00C148B0"/>
  </w:style>
  <w:style w:type="character" w:customStyle="1" w:styleId="TitleChar">
    <w:name w:val="Title Char"/>
    <w:basedOn w:val="DefaultParagraphFont"/>
    <w:link w:val="Title"/>
    <w:uiPriority w:val="3"/>
    <w:rsid w:val="00E740CB"/>
    <w:rPr>
      <w:rFonts w:asciiTheme="majorHAnsi" w:hAnsiTheme="majorHAnsi"/>
      <w:b/>
      <w:sz w:val="108"/>
    </w:rPr>
  </w:style>
  <w:style w:type="table" w:styleId="TableGrid">
    <w:name w:val="Table Grid"/>
    <w:basedOn w:val="TableNormal"/>
    <w:rsid w:val="00B47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Normal"/>
    <w:link w:val="CommentsChar"/>
    <w:uiPriority w:val="6"/>
    <w:qFormat/>
    <w:rsid w:val="00D8418D"/>
    <w:pPr>
      <w:spacing w:before="220" w:after="220"/>
      <w:ind w:left="720"/>
      <w:jc w:val="both"/>
    </w:pPr>
  </w:style>
  <w:style w:type="character" w:customStyle="1" w:styleId="CommentsChar">
    <w:name w:val="Comments Char"/>
    <w:basedOn w:val="BodyTextChar"/>
    <w:link w:val="Comments"/>
    <w:uiPriority w:val="6"/>
    <w:rsid w:val="00D8418D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7D4CAF"/>
  </w:style>
  <w:style w:type="character" w:customStyle="1" w:styleId="FooterChar">
    <w:name w:val="Footer Char"/>
    <w:basedOn w:val="DefaultParagraphFont"/>
    <w:link w:val="Footer"/>
    <w:uiPriority w:val="99"/>
    <w:rsid w:val="007D4CAF"/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260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260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6038"/>
    <w:rPr>
      <w:rFonts w:asciiTheme="minorHAnsi" w:hAnsiTheme="minorHAns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6038"/>
    <w:rPr>
      <w:b/>
      <w:bCs/>
      <w:caps w:val="0"/>
      <w:smallCaps/>
      <w:color w:val="365F9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B43561"/>
  </w:style>
  <w:style w:type="paragraph" w:styleId="BlockText">
    <w:name w:val="Block Text"/>
    <w:basedOn w:val="Normal"/>
    <w:semiHidden/>
    <w:unhideWhenUsed/>
    <w:rsid w:val="00906BD3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B435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43561"/>
  </w:style>
  <w:style w:type="paragraph" w:styleId="BodyText3">
    <w:name w:val="Body Text 3"/>
    <w:basedOn w:val="Normal"/>
    <w:link w:val="BodyText3Char"/>
    <w:semiHidden/>
    <w:unhideWhenUsed/>
    <w:rsid w:val="00B435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43561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B43561"/>
    <w:pPr>
      <w:spacing w:after="0" w:line="240" w:lineRule="auto"/>
      <w:ind w:left="0"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561"/>
  </w:style>
  <w:style w:type="paragraph" w:styleId="BodyTextIndent">
    <w:name w:val="Body Text Indent"/>
    <w:basedOn w:val="Normal"/>
    <w:link w:val="BodyTextIndentChar"/>
    <w:semiHidden/>
    <w:unhideWhenUsed/>
    <w:rsid w:val="00B435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43561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B4356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43561"/>
  </w:style>
  <w:style w:type="paragraph" w:styleId="BodyTextIndent2">
    <w:name w:val="Body Text Indent 2"/>
    <w:basedOn w:val="Normal"/>
    <w:link w:val="BodyTextIndent2Char"/>
    <w:semiHidden/>
    <w:unhideWhenUsed/>
    <w:rsid w:val="00B435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43561"/>
  </w:style>
  <w:style w:type="paragraph" w:styleId="BodyTextIndent3">
    <w:name w:val="Body Text Indent 3"/>
    <w:basedOn w:val="Normal"/>
    <w:link w:val="BodyTextIndent3Char"/>
    <w:semiHidden/>
    <w:unhideWhenUsed/>
    <w:rsid w:val="00B435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43561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43561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B43561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B4356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43561"/>
  </w:style>
  <w:style w:type="table" w:styleId="ColorfulGrid">
    <w:name w:val="Colorful Grid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435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B43561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4356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4356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4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4356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435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B43561"/>
  </w:style>
  <w:style w:type="character" w:customStyle="1" w:styleId="DateChar">
    <w:name w:val="Date Char"/>
    <w:basedOn w:val="DefaultParagraphFont"/>
    <w:link w:val="Date"/>
    <w:semiHidden/>
    <w:rsid w:val="00B43561"/>
  </w:style>
  <w:style w:type="paragraph" w:styleId="DocumentMap">
    <w:name w:val="Document Map"/>
    <w:basedOn w:val="Normal"/>
    <w:link w:val="DocumentMapChar"/>
    <w:semiHidden/>
    <w:unhideWhenUsed/>
    <w:rsid w:val="00B43561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4356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B43561"/>
  </w:style>
  <w:style w:type="character" w:customStyle="1" w:styleId="E-mailSignatureChar">
    <w:name w:val="E-mail Signature Char"/>
    <w:basedOn w:val="DefaultParagraphFont"/>
    <w:link w:val="E-mailSignature"/>
    <w:semiHidden/>
    <w:rsid w:val="00B43561"/>
  </w:style>
  <w:style w:type="character" w:styleId="Emphasis">
    <w:name w:val="Emphasis"/>
    <w:basedOn w:val="DefaultParagraphFont"/>
    <w:semiHidden/>
    <w:unhideWhenUsed/>
    <w:qFormat/>
    <w:rsid w:val="00B43561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43561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4356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43561"/>
    <w:rPr>
      <w:szCs w:val="20"/>
    </w:rPr>
  </w:style>
  <w:style w:type="paragraph" w:styleId="EnvelopeAddress">
    <w:name w:val="envelope address"/>
    <w:basedOn w:val="Normal"/>
    <w:semiHidden/>
    <w:unhideWhenUsed/>
    <w:rsid w:val="00B435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B43561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B4356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B43561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B4356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43561"/>
    <w:rPr>
      <w:szCs w:val="20"/>
    </w:rPr>
  </w:style>
  <w:style w:type="table" w:styleId="GridTable1Light">
    <w:name w:val="Grid Table 1 Light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435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435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435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4"/>
    <w:semiHidden/>
    <w:rsid w:val="005A10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A101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A10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A10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A101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A101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B43561"/>
  </w:style>
  <w:style w:type="paragraph" w:styleId="HTMLAddress">
    <w:name w:val="HTML Address"/>
    <w:basedOn w:val="Normal"/>
    <w:link w:val="HTMLAddressChar"/>
    <w:semiHidden/>
    <w:unhideWhenUsed/>
    <w:rsid w:val="00B4356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43561"/>
    <w:rPr>
      <w:i/>
      <w:iCs/>
    </w:rPr>
  </w:style>
  <w:style w:type="character" w:styleId="HTMLCite">
    <w:name w:val="HTML Cite"/>
    <w:basedOn w:val="DefaultParagraphFont"/>
    <w:semiHidden/>
    <w:unhideWhenUsed/>
    <w:rsid w:val="00B43561"/>
    <w:rPr>
      <w:i/>
      <w:iCs/>
    </w:rPr>
  </w:style>
  <w:style w:type="character" w:styleId="HTMLCode">
    <w:name w:val="HTML Code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B43561"/>
    <w:rPr>
      <w:i/>
      <w:iCs/>
    </w:rPr>
  </w:style>
  <w:style w:type="character" w:styleId="HTMLKeyboard">
    <w:name w:val="HTML Keyboard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4356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43561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B435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B435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B43561"/>
    <w:rPr>
      <w:i/>
      <w:iCs/>
    </w:rPr>
  </w:style>
  <w:style w:type="character" w:styleId="Hyperlink">
    <w:name w:val="Hyperlink"/>
    <w:basedOn w:val="DefaultParagraphFont"/>
    <w:semiHidden/>
    <w:unhideWhenUsed/>
    <w:rsid w:val="00B4356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B43561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B43561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B43561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B43561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B43561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B43561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B43561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B43561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B43561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B4356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435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435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B43561"/>
  </w:style>
  <w:style w:type="paragraph" w:styleId="List">
    <w:name w:val="List"/>
    <w:basedOn w:val="Normal"/>
    <w:semiHidden/>
    <w:unhideWhenUsed/>
    <w:rsid w:val="00B4356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4356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4356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4356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4356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B4356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B4356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B4356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B4356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B4356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B4356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B4356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B4356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B4356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B4356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B4356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B4356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B4356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B4356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B435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435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435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435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435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435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435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435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435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435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435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435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435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435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435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435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435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435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435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435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B435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B4356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435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435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435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435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435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B435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4356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B43561"/>
  </w:style>
  <w:style w:type="paragraph" w:styleId="NormalWeb">
    <w:name w:val="Normal (Web)"/>
    <w:basedOn w:val="Normal"/>
    <w:semiHidden/>
    <w:unhideWhenUsed/>
    <w:rsid w:val="00B43561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B4356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B43561"/>
  </w:style>
  <w:style w:type="character" w:customStyle="1" w:styleId="NoteHeadingChar">
    <w:name w:val="Note Heading Char"/>
    <w:basedOn w:val="DefaultParagraphFont"/>
    <w:link w:val="NoteHeading"/>
    <w:semiHidden/>
    <w:rsid w:val="00B43561"/>
  </w:style>
  <w:style w:type="character" w:styleId="PageNumber">
    <w:name w:val="page number"/>
    <w:basedOn w:val="DefaultParagraphFont"/>
    <w:semiHidden/>
    <w:unhideWhenUsed/>
    <w:rsid w:val="00B43561"/>
  </w:style>
  <w:style w:type="table" w:styleId="PlainTable1">
    <w:name w:val="Plain Table 1"/>
    <w:basedOn w:val="TableNormal"/>
    <w:uiPriority w:val="41"/>
    <w:rsid w:val="00B435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435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435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435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435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B43561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4356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435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4356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43561"/>
  </w:style>
  <w:style w:type="character" w:customStyle="1" w:styleId="SalutationChar">
    <w:name w:val="Salutation Char"/>
    <w:basedOn w:val="DefaultParagraphFont"/>
    <w:link w:val="Salutation"/>
    <w:semiHidden/>
    <w:rsid w:val="00B43561"/>
  </w:style>
  <w:style w:type="paragraph" w:styleId="Signature">
    <w:name w:val="Signature"/>
    <w:basedOn w:val="Normal"/>
    <w:link w:val="SignatureChar"/>
    <w:semiHidden/>
    <w:unhideWhenUsed/>
    <w:rsid w:val="00B4356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43561"/>
  </w:style>
  <w:style w:type="character" w:styleId="Strong">
    <w:name w:val="Strong"/>
    <w:basedOn w:val="DefaultParagraphFont"/>
    <w:semiHidden/>
    <w:unhideWhenUsed/>
    <w:qFormat/>
    <w:rsid w:val="00B43561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B4356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B43561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4356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43561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B435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B435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B435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B435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B435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B435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B435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B435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B435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B435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B435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B435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B435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B435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B435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B435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B435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B435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B435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435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B435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B435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B435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B435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B435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B43561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B43561"/>
  </w:style>
  <w:style w:type="table" w:styleId="TableProfessional">
    <w:name w:val="Table Professional"/>
    <w:basedOn w:val="TableNormal"/>
    <w:semiHidden/>
    <w:unhideWhenUsed/>
    <w:rsid w:val="00B435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B435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B435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B435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B435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B435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B4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B435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B435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B435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B4356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B4356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B43561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B43561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B43561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B43561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B43561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B43561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B43561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B435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561"/>
    <w:pPr>
      <w:keepNext/>
      <w:keepLines/>
      <w:spacing w:before="24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saibaamal\AppData\Roaming\Microsoft\Templates\Fax%20cover%20shee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0396C1EE114E5A89B868B6DAB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FB288-02C5-4F24-BF0B-A68EA0696FAB}"/>
      </w:docPartPr>
      <w:docPartBody>
        <w:p w:rsidR="00000000" w:rsidRDefault="00FC1105">
          <w:pPr>
            <w:pStyle w:val="750396C1EE114E5A89B868B6DAB944BC"/>
          </w:pPr>
          <w:bookmarkStart w:id="0" w:name="_GoBack"/>
          <w:r>
            <w:t>Street Address</w:t>
          </w:r>
          <w:bookmarkEnd w:id="0"/>
        </w:p>
      </w:docPartBody>
    </w:docPart>
    <w:docPart>
      <w:docPartPr>
        <w:name w:val="25931D15725A4526AC4708B7699A9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6704C-8CD2-4BD1-A3C1-5EEC44BA2D8F}"/>
      </w:docPartPr>
      <w:docPartBody>
        <w:p w:rsidR="00000000" w:rsidRDefault="00FC1105">
          <w:pPr>
            <w:pStyle w:val="25931D15725A4526AC4708B7699A9F9B"/>
          </w:pPr>
          <w:r>
            <w:t>City, ST ZIP Code</w:t>
          </w:r>
        </w:p>
      </w:docPartBody>
    </w:docPart>
    <w:docPart>
      <w:docPartPr>
        <w:name w:val="21DE324933A3420CAAF665EA0338A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8C2ED-8EAC-4371-8461-E0A0BD317F0C}"/>
      </w:docPartPr>
      <w:docPartBody>
        <w:p w:rsidR="00000000" w:rsidRDefault="00FC1105">
          <w:pPr>
            <w:pStyle w:val="21DE324933A3420CAAF665EA0338A3F9"/>
          </w:pPr>
          <w:r>
            <w:t>Phone</w:t>
          </w:r>
        </w:p>
      </w:docPartBody>
    </w:docPart>
    <w:docPart>
      <w:docPartPr>
        <w:name w:val="93F80E39CA334B409B870070033F3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D793-0D04-49E6-ACA3-866C848EFA07}"/>
      </w:docPartPr>
      <w:docPartBody>
        <w:p w:rsidR="00000000" w:rsidRDefault="00FC1105">
          <w:pPr>
            <w:pStyle w:val="93F80E39CA334B409B870070033F3562"/>
          </w:pPr>
          <w:r>
            <w:t>Fax</w:t>
          </w:r>
        </w:p>
      </w:docPartBody>
    </w:docPart>
    <w:docPart>
      <w:docPartPr>
        <w:name w:val="D3CAA303E98345A8A42A45F7C569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9FA32-78E0-446A-8C09-7E2FA184BA18}"/>
      </w:docPartPr>
      <w:docPartBody>
        <w:p w:rsidR="00000000" w:rsidRDefault="00FC1105">
          <w:pPr>
            <w:pStyle w:val="D3CAA303E98345A8A42A45F7C56917EB"/>
          </w:pPr>
          <w:r>
            <w:t>Website</w:t>
          </w:r>
        </w:p>
      </w:docPartBody>
    </w:docPart>
    <w:docPart>
      <w:docPartPr>
        <w:name w:val="54436F24C5294A67A2615AEF4E2D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82EDA-BBFD-4AB3-AFA8-6E4172663DF5}"/>
      </w:docPartPr>
      <w:docPartBody>
        <w:p w:rsidR="00000000" w:rsidRDefault="00FC1105">
          <w:pPr>
            <w:pStyle w:val="54436F24C5294A67A2615AEF4E2D4391"/>
          </w:pPr>
          <w:r>
            <w:t>To:</w:t>
          </w:r>
        </w:p>
      </w:docPartBody>
    </w:docPart>
    <w:docPart>
      <w:docPartPr>
        <w:name w:val="3C48ACCB2E9744AA87E39071C4DAC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97AA4-0B52-4D74-B281-101774991602}"/>
      </w:docPartPr>
      <w:docPartBody>
        <w:p w:rsidR="00000000" w:rsidRDefault="00FC1105">
          <w:pPr>
            <w:pStyle w:val="3C48ACCB2E9744AA87E39071C4DACEA1"/>
          </w:pPr>
          <w:r>
            <w:t>Recipient Name</w:t>
          </w:r>
        </w:p>
      </w:docPartBody>
    </w:docPart>
    <w:docPart>
      <w:docPartPr>
        <w:name w:val="9096C2D4F5CC4C4BABEB00A0AFF82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9B982-E0D3-4FE8-A57D-246FC73DA598}"/>
      </w:docPartPr>
      <w:docPartBody>
        <w:p w:rsidR="00000000" w:rsidRDefault="00FC1105">
          <w:pPr>
            <w:pStyle w:val="9096C2D4F5CC4C4BABEB00A0AFF82F5D"/>
          </w:pPr>
          <w:r w:rsidRPr="0049630C">
            <w:t>From:</w:t>
          </w:r>
        </w:p>
      </w:docPartBody>
    </w:docPart>
    <w:docPart>
      <w:docPartPr>
        <w:name w:val="CB9AF47CF7BD4839AB2F90FFF4D1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1B8C2-724B-4795-9A74-3480D61D31B2}"/>
      </w:docPartPr>
      <w:docPartBody>
        <w:p w:rsidR="00000000" w:rsidRDefault="00FC1105">
          <w:pPr>
            <w:pStyle w:val="CB9AF47CF7BD4839AB2F90FFF4D15FFA"/>
          </w:pPr>
          <w:r>
            <w:t>Your Name</w:t>
          </w:r>
        </w:p>
      </w:docPartBody>
    </w:docPart>
    <w:docPart>
      <w:docPartPr>
        <w:name w:val="5CF8246D2AD74B34A1649F2DE0B82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B0541-A22F-4FE8-BA20-08FC3F4EC56F}"/>
      </w:docPartPr>
      <w:docPartBody>
        <w:p w:rsidR="00000000" w:rsidRDefault="00FC1105">
          <w:pPr>
            <w:pStyle w:val="5CF8246D2AD74B34A1649F2DE0B82E94"/>
          </w:pPr>
          <w:r>
            <w:t>Fax:</w:t>
          </w:r>
        </w:p>
      </w:docPartBody>
    </w:docPart>
    <w:docPart>
      <w:docPartPr>
        <w:name w:val="8C308B5959B0489E87C45A2E8A98B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BA34C-307E-4D96-A69F-218038EC28B4}"/>
      </w:docPartPr>
      <w:docPartBody>
        <w:p w:rsidR="00000000" w:rsidRDefault="00FC1105">
          <w:pPr>
            <w:pStyle w:val="8C308B5959B0489E87C45A2E8A98BF45"/>
          </w:pPr>
          <w:r>
            <w:t>Fax Number</w:t>
          </w:r>
        </w:p>
      </w:docPartBody>
    </w:docPart>
    <w:docPart>
      <w:docPartPr>
        <w:name w:val="B9025868025840768694BF7A80117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D3A59-9374-4F04-BCFB-BADCA60F68C0}"/>
      </w:docPartPr>
      <w:docPartBody>
        <w:p w:rsidR="00000000" w:rsidRDefault="00FC1105">
          <w:pPr>
            <w:pStyle w:val="B9025868025840768694BF7A801178F2"/>
          </w:pPr>
          <w:r w:rsidRPr="00451346">
            <w:t>Pages:</w:t>
          </w:r>
        </w:p>
      </w:docPartBody>
    </w:docPart>
    <w:docPart>
      <w:docPartPr>
        <w:name w:val="5AF09A5665C44AAF91D0A2BF0B588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5C06-EB3E-4AB8-88A0-E716C9BBDA0B}"/>
      </w:docPartPr>
      <w:docPartBody>
        <w:p w:rsidR="00000000" w:rsidRDefault="00FC1105">
          <w:pPr>
            <w:pStyle w:val="5AF09A5665C44AAF91D0A2BF0B58857A"/>
          </w:pPr>
          <w:r>
            <w:t>Number of pages</w:t>
          </w:r>
        </w:p>
      </w:docPartBody>
    </w:docPart>
    <w:docPart>
      <w:docPartPr>
        <w:name w:val="B95FB330D555472DAF9D28A1FCCB5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0817B-BA46-4FBE-B871-173FB26D1ADE}"/>
      </w:docPartPr>
      <w:docPartBody>
        <w:p w:rsidR="00000000" w:rsidRDefault="00FC1105">
          <w:pPr>
            <w:pStyle w:val="B95FB330D555472DAF9D28A1FCCB540E"/>
          </w:pPr>
          <w:r w:rsidRPr="00451346">
            <w:t>Phone:</w:t>
          </w:r>
        </w:p>
      </w:docPartBody>
    </w:docPart>
    <w:docPart>
      <w:docPartPr>
        <w:name w:val="694ED9F639D84535B30B7BD3059CD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5D2B6-1F79-4782-BA22-11A0D157ACC1}"/>
      </w:docPartPr>
      <w:docPartBody>
        <w:p w:rsidR="00000000" w:rsidRDefault="00FC1105">
          <w:pPr>
            <w:pStyle w:val="694ED9F639D84535B30B7BD3059CD96E"/>
          </w:pPr>
          <w:r>
            <w:t>Phone Number</w:t>
          </w:r>
        </w:p>
      </w:docPartBody>
    </w:docPart>
    <w:docPart>
      <w:docPartPr>
        <w:name w:val="0C3DD7A18D3C49FEA27F9FF7DD48B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8ADDD-EF89-4F6D-9814-CB35BB7002F0}"/>
      </w:docPartPr>
      <w:docPartBody>
        <w:p w:rsidR="00000000" w:rsidRDefault="00FC1105">
          <w:pPr>
            <w:pStyle w:val="0C3DD7A18D3C49FEA27F9FF7DD48B249"/>
          </w:pPr>
          <w:r>
            <w:t>Date</w:t>
          </w:r>
        </w:p>
      </w:docPartBody>
    </w:docPart>
    <w:docPart>
      <w:docPartPr>
        <w:name w:val="26CEFB24326F483CA9CC0EB925E0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FDE03-CF5A-4FEE-8222-3CCD8D2160DB}"/>
      </w:docPartPr>
      <w:docPartBody>
        <w:p w:rsidR="00000000" w:rsidRDefault="00FC1105">
          <w:pPr>
            <w:pStyle w:val="26CEFB24326F483CA9CC0EB925E02450"/>
          </w:pPr>
          <w:r>
            <w:t>Date</w:t>
          </w:r>
        </w:p>
      </w:docPartBody>
    </w:docPart>
    <w:docPart>
      <w:docPartPr>
        <w:name w:val="3142446BD6A542F184D1FA3A3B3A1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C14B8-18B4-4C72-B802-0787E9598257}"/>
      </w:docPartPr>
      <w:docPartBody>
        <w:p w:rsidR="00000000" w:rsidRDefault="00FC1105">
          <w:pPr>
            <w:pStyle w:val="3142446BD6A542F184D1FA3A3B3A10FD"/>
          </w:pPr>
          <w:r w:rsidRPr="00451346">
            <w:t>Re:</w:t>
          </w:r>
        </w:p>
      </w:docPartBody>
    </w:docPart>
    <w:docPart>
      <w:docPartPr>
        <w:name w:val="376AB0CC3D534231BA282B8FDA5E7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007C4-063D-4D36-8F1C-2F5AE3836752}"/>
      </w:docPartPr>
      <w:docPartBody>
        <w:p w:rsidR="00000000" w:rsidRDefault="00FC1105">
          <w:pPr>
            <w:pStyle w:val="376AB0CC3D534231BA282B8FDA5E7B62"/>
          </w:pPr>
          <w:r>
            <w:t>Subject</w:t>
          </w:r>
        </w:p>
      </w:docPartBody>
    </w:docPart>
    <w:docPart>
      <w:docPartPr>
        <w:name w:val="5721993DEEC24A8EACF70BA3C9434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0BE3-19A9-4824-8199-4F06FEBBCC7C}"/>
      </w:docPartPr>
      <w:docPartBody>
        <w:p w:rsidR="00000000" w:rsidRDefault="00FC1105">
          <w:pPr>
            <w:pStyle w:val="5721993DEEC24A8EACF70BA3C943426B"/>
          </w:pPr>
          <w:r w:rsidRPr="00451346">
            <w:t>cc:</w:t>
          </w:r>
        </w:p>
      </w:docPartBody>
    </w:docPart>
    <w:docPart>
      <w:docPartPr>
        <w:name w:val="14AD4B303144495EBB27D4EE16098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765A-6872-40F0-BF33-95CEF22468C9}"/>
      </w:docPartPr>
      <w:docPartBody>
        <w:p w:rsidR="00000000" w:rsidRDefault="00FC1105">
          <w:pPr>
            <w:pStyle w:val="14AD4B303144495EBB27D4EE1609805F"/>
          </w:pPr>
          <w:r>
            <w:t>Name</w:t>
          </w:r>
        </w:p>
      </w:docPartBody>
    </w:docPart>
    <w:docPart>
      <w:docPartPr>
        <w:name w:val="496C03ACDDE74BA79783CA46DA016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4A0F6-8B89-416F-913F-446A6E1F5D2C}"/>
      </w:docPartPr>
      <w:docPartBody>
        <w:p w:rsidR="00000000" w:rsidRDefault="00FC1105">
          <w:pPr>
            <w:pStyle w:val="496C03ACDDE74BA79783CA46DA016B33"/>
          </w:pPr>
          <w:r>
            <w:t>Urgent</w:t>
          </w:r>
        </w:p>
      </w:docPartBody>
    </w:docPart>
    <w:docPart>
      <w:docPartPr>
        <w:name w:val="2D57AC14DF45496E93944CCF0C68A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82217-922B-44EE-B04B-50AC751CD711}"/>
      </w:docPartPr>
      <w:docPartBody>
        <w:p w:rsidR="00000000" w:rsidRDefault="00FC1105">
          <w:pPr>
            <w:pStyle w:val="2D57AC14DF45496E93944CCF0C68ACCE"/>
          </w:pPr>
          <w:r>
            <w:t>For Review</w:t>
          </w:r>
        </w:p>
      </w:docPartBody>
    </w:docPart>
    <w:docPart>
      <w:docPartPr>
        <w:name w:val="729F9E225ECB4013B961A1D605DCA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EB6A0-959E-44A1-B287-A3F790A5D08E}"/>
      </w:docPartPr>
      <w:docPartBody>
        <w:p w:rsidR="00000000" w:rsidRDefault="00FC1105">
          <w:pPr>
            <w:pStyle w:val="729F9E225ECB4013B961A1D605DCACDB"/>
          </w:pPr>
          <w:r>
            <w:t>Please Comment</w:t>
          </w:r>
        </w:p>
      </w:docPartBody>
    </w:docPart>
    <w:docPart>
      <w:docPartPr>
        <w:name w:val="00C4171525F44B3BB4313F2669A19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AEE0D-F98D-4AFB-812E-93F70E4ABE5E}"/>
      </w:docPartPr>
      <w:docPartBody>
        <w:p w:rsidR="00000000" w:rsidRDefault="00FC1105">
          <w:pPr>
            <w:pStyle w:val="00C4171525F44B3BB4313F2669A19E36"/>
          </w:pPr>
          <w:r>
            <w:t>Please Reply</w:t>
          </w:r>
        </w:p>
      </w:docPartBody>
    </w:docPart>
    <w:docPart>
      <w:docPartPr>
        <w:name w:val="05C00E1CA1B74FD8985BEE43C1AB5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71D4F-E906-42C8-B8BA-7BE2B66D9CAF}"/>
      </w:docPartPr>
      <w:docPartBody>
        <w:p w:rsidR="00000000" w:rsidRDefault="00FC1105">
          <w:pPr>
            <w:pStyle w:val="05C00E1CA1B74FD8985BEE43C1AB5F39"/>
          </w:pPr>
          <w:r>
            <w:t>Please Recycle</w:t>
          </w:r>
        </w:p>
      </w:docPartBody>
    </w:docPart>
    <w:docPart>
      <w:docPartPr>
        <w:name w:val="2092A01510B94A67922CFF0F37DFB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5412C-4EBD-4843-9F14-2D92598B2C71}"/>
      </w:docPartPr>
      <w:docPartBody>
        <w:p w:rsidR="00000000" w:rsidRDefault="00FC1105">
          <w:pPr>
            <w:pStyle w:val="2092A01510B94A67922CFF0F37DFB4D3"/>
          </w:pPr>
          <w:r w:rsidRPr="00A82ACA">
            <w:t>Comments:</w:t>
          </w:r>
        </w:p>
      </w:docPartBody>
    </w:docPart>
    <w:docPart>
      <w:docPartPr>
        <w:name w:val="F2527D627A624BA19FD91980CC8A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848D5-A4F0-4738-99E1-0C50B1DD41B4}"/>
      </w:docPartPr>
      <w:docPartBody>
        <w:p w:rsidR="00F702B1" w:rsidRPr="00C148B0" w:rsidRDefault="00FC1105" w:rsidP="00C148B0">
          <w:pPr>
            <w:pStyle w:val="BodyText"/>
          </w:pPr>
          <w:r w:rsidRPr="00C148B0">
            <w:t xml:space="preserve">To get started right away, just tap any placeholder text (such as this) and start typing to replace it with your </w:t>
          </w:r>
          <w:r w:rsidRPr="00C148B0">
            <w:t>own.</w:t>
          </w:r>
        </w:p>
        <w:p w:rsidR="00F702B1" w:rsidRPr="00C148B0" w:rsidRDefault="00FC1105" w:rsidP="00C148B0">
          <w:pPr>
            <w:pStyle w:val="BodyText"/>
          </w:pPr>
          <w:r w:rsidRPr="00C148B0">
            <w:t xml:space="preserve">Want to insert a picture from your files or add a shape, text box, or table? You got it! On the Insert tab of the ribbon, just click the option you need. </w:t>
          </w:r>
        </w:p>
        <w:p w:rsidR="00F702B1" w:rsidRPr="00C148B0" w:rsidRDefault="00FC1105" w:rsidP="00C148B0">
          <w:pPr>
            <w:pStyle w:val="BodyText"/>
          </w:pPr>
          <w:r w:rsidRPr="00C148B0">
            <w:t>Find even more easy-to-use tools on the Insert tab, such as to add a hyperlink or insert a comme</w:t>
          </w:r>
          <w:r w:rsidRPr="00C148B0">
            <w:t>nt.</w:t>
          </w:r>
        </w:p>
        <w:p w:rsidR="00000000" w:rsidRDefault="00FC1105">
          <w:pPr>
            <w:pStyle w:val="F2527D627A624BA19FD91980CC8AF51E"/>
          </w:pPr>
          <w:r w:rsidRPr="00C148B0">
            <w:t>Think a document that looks this good has to be difficult to format? Think again! To easily apply any text formatting you see in this document with just a click,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05"/>
    <w:rsid w:val="00F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0396C1EE114E5A89B868B6DAB944BC">
    <w:name w:val="750396C1EE114E5A89B868B6DAB944BC"/>
  </w:style>
  <w:style w:type="paragraph" w:customStyle="1" w:styleId="25931D15725A4526AC4708B7699A9F9B">
    <w:name w:val="25931D15725A4526AC4708B7699A9F9B"/>
  </w:style>
  <w:style w:type="paragraph" w:customStyle="1" w:styleId="21DE324933A3420CAAF665EA0338A3F9">
    <w:name w:val="21DE324933A3420CAAF665EA0338A3F9"/>
  </w:style>
  <w:style w:type="paragraph" w:customStyle="1" w:styleId="93F80E39CA334B409B870070033F3562">
    <w:name w:val="93F80E39CA334B409B870070033F3562"/>
  </w:style>
  <w:style w:type="paragraph" w:customStyle="1" w:styleId="D3CAA303E98345A8A42A45F7C56917EB">
    <w:name w:val="D3CAA303E98345A8A42A45F7C56917EB"/>
  </w:style>
  <w:style w:type="paragraph" w:customStyle="1" w:styleId="4C17A5054EE349F595CD477CD1314FB9">
    <w:name w:val="4C17A5054EE349F595CD477CD1314FB9"/>
  </w:style>
  <w:style w:type="paragraph" w:customStyle="1" w:styleId="EF75A56F42EE484A938193A460AB43AC">
    <w:name w:val="EF75A56F42EE484A938193A460AB43AC"/>
  </w:style>
  <w:style w:type="paragraph" w:customStyle="1" w:styleId="54436F24C5294A67A2615AEF4E2D4391">
    <w:name w:val="54436F24C5294A67A2615AEF4E2D4391"/>
  </w:style>
  <w:style w:type="paragraph" w:customStyle="1" w:styleId="3C48ACCB2E9744AA87E39071C4DACEA1">
    <w:name w:val="3C48ACCB2E9744AA87E39071C4DACEA1"/>
  </w:style>
  <w:style w:type="paragraph" w:customStyle="1" w:styleId="9096C2D4F5CC4C4BABEB00A0AFF82F5D">
    <w:name w:val="9096C2D4F5CC4C4BABEB00A0AFF82F5D"/>
  </w:style>
  <w:style w:type="paragraph" w:customStyle="1" w:styleId="CB9AF47CF7BD4839AB2F90FFF4D15FFA">
    <w:name w:val="CB9AF47CF7BD4839AB2F90FFF4D15FFA"/>
  </w:style>
  <w:style w:type="paragraph" w:customStyle="1" w:styleId="5CF8246D2AD74B34A1649F2DE0B82E94">
    <w:name w:val="5CF8246D2AD74B34A1649F2DE0B82E94"/>
  </w:style>
  <w:style w:type="paragraph" w:customStyle="1" w:styleId="8C308B5959B0489E87C45A2E8A98BF45">
    <w:name w:val="8C308B5959B0489E87C45A2E8A98BF45"/>
  </w:style>
  <w:style w:type="paragraph" w:customStyle="1" w:styleId="B9025868025840768694BF7A801178F2">
    <w:name w:val="B9025868025840768694BF7A801178F2"/>
  </w:style>
  <w:style w:type="paragraph" w:customStyle="1" w:styleId="5AF09A5665C44AAF91D0A2BF0B58857A">
    <w:name w:val="5AF09A5665C44AAF91D0A2BF0B58857A"/>
  </w:style>
  <w:style w:type="paragraph" w:customStyle="1" w:styleId="B95FB330D555472DAF9D28A1FCCB540E">
    <w:name w:val="B95FB330D555472DAF9D28A1FCCB540E"/>
  </w:style>
  <w:style w:type="paragraph" w:customStyle="1" w:styleId="694ED9F639D84535B30B7BD3059CD96E">
    <w:name w:val="694ED9F639D84535B30B7BD3059CD96E"/>
  </w:style>
  <w:style w:type="paragraph" w:customStyle="1" w:styleId="0C3DD7A18D3C49FEA27F9FF7DD48B249">
    <w:name w:val="0C3DD7A18D3C49FEA27F9FF7DD48B249"/>
  </w:style>
  <w:style w:type="paragraph" w:customStyle="1" w:styleId="26CEFB24326F483CA9CC0EB925E02450">
    <w:name w:val="26CEFB24326F483CA9CC0EB925E02450"/>
  </w:style>
  <w:style w:type="paragraph" w:customStyle="1" w:styleId="3142446BD6A542F184D1FA3A3B3A10FD">
    <w:name w:val="3142446BD6A542F184D1FA3A3B3A10FD"/>
  </w:style>
  <w:style w:type="paragraph" w:customStyle="1" w:styleId="376AB0CC3D534231BA282B8FDA5E7B62">
    <w:name w:val="376AB0CC3D534231BA282B8FDA5E7B62"/>
  </w:style>
  <w:style w:type="paragraph" w:customStyle="1" w:styleId="5721993DEEC24A8EACF70BA3C943426B">
    <w:name w:val="5721993DEEC24A8EACF70BA3C943426B"/>
  </w:style>
  <w:style w:type="paragraph" w:customStyle="1" w:styleId="14AD4B303144495EBB27D4EE1609805F">
    <w:name w:val="14AD4B303144495EBB27D4EE1609805F"/>
  </w:style>
  <w:style w:type="paragraph" w:customStyle="1" w:styleId="496C03ACDDE74BA79783CA46DA016B33">
    <w:name w:val="496C03ACDDE74BA79783CA46DA016B33"/>
  </w:style>
  <w:style w:type="paragraph" w:customStyle="1" w:styleId="2D57AC14DF45496E93944CCF0C68ACCE">
    <w:name w:val="2D57AC14DF45496E93944CCF0C68ACCE"/>
  </w:style>
  <w:style w:type="paragraph" w:customStyle="1" w:styleId="729F9E225ECB4013B961A1D605DCACDB">
    <w:name w:val="729F9E225ECB4013B961A1D605DCACDB"/>
  </w:style>
  <w:style w:type="paragraph" w:customStyle="1" w:styleId="00C4171525F44B3BB4313F2669A19E36">
    <w:name w:val="00C4171525F44B3BB4313F2669A19E36"/>
  </w:style>
  <w:style w:type="paragraph" w:customStyle="1" w:styleId="05C00E1CA1B74FD8985BEE43C1AB5F39">
    <w:name w:val="05C00E1CA1B74FD8985BEE43C1AB5F39"/>
  </w:style>
  <w:style w:type="paragraph" w:customStyle="1" w:styleId="2092A01510B94A67922CFF0F37DFB4D3">
    <w:name w:val="2092A01510B94A67922CFF0F37DFB4D3"/>
  </w:style>
  <w:style w:type="paragraph" w:styleId="BodyText">
    <w:name w:val="Body Text"/>
    <w:basedOn w:val="Normal"/>
    <w:link w:val="BodyTextChar"/>
    <w:uiPriority w:val="7"/>
    <w:unhideWhenUsed/>
    <w:qFormat/>
    <w:pPr>
      <w:spacing w:after="220" w:line="180" w:lineRule="atLeast"/>
      <w:ind w:left="720"/>
      <w:jc w:val="both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7"/>
    <w:rPr>
      <w:rFonts w:eastAsia="Times New Roman" w:cs="Times New Roman"/>
    </w:rPr>
  </w:style>
  <w:style w:type="paragraph" w:customStyle="1" w:styleId="F2527D627A624BA19FD91980CC8AF51E">
    <w:name w:val="F2527D627A624BA19FD91980CC8AF5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38EAFB-DC4F-48DC-B0DE-672F08C8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design).dotx</Template>
  <TotalTime>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nusaibaamal</dc:creator>
  <cp:lastModifiedBy>nusaibashasha@gmail.com</cp:lastModifiedBy>
  <cp:revision>1</cp:revision>
  <dcterms:created xsi:type="dcterms:W3CDTF">2018-10-10T17:28:00Z</dcterms:created>
  <dcterms:modified xsi:type="dcterms:W3CDTF">2018-10-10T17:32:00Z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